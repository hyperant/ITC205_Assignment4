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907BB8">
            <w:pPr>
              <w:pStyle w:val="bp"/>
              <w:tabs>
                <w:tab w:val="left" w:pos="5685"/>
              </w:tabs>
              <w:rPr>
                <w:color w:val="0000FF"/>
                <w:sz w:val="24"/>
                <w:szCs w:val="24"/>
              </w:rPr>
            </w:pPr>
            <w:r>
              <w:rPr>
                <w:color w:val="0000FF"/>
                <w:sz w:val="24"/>
                <w:szCs w:val="24"/>
              </w:rPr>
              <w:t>Player is unable to win betting limit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907BB8" w:rsidP="00D24817">
            <w:pPr>
              <w:pStyle w:val="bp"/>
              <w:ind w:left="-48" w:firstLine="48"/>
              <w:rPr>
                <w:color w:val="0000FF"/>
                <w:sz w:val="24"/>
                <w:szCs w:val="24"/>
              </w:rPr>
            </w:pPr>
            <w:r>
              <w:rPr>
                <w:color w:val="0000FF"/>
                <w:sz w:val="24"/>
                <w:szCs w:val="24"/>
              </w:rPr>
              <w:t>The betting limit of the game is set to 0, the game will terminate when the players balance is still 5</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B62D24">
            <w:pPr>
              <w:pStyle w:val="bp"/>
              <w:rPr>
                <w:color w:val="0000FF"/>
                <w:sz w:val="24"/>
                <w:szCs w:val="24"/>
              </w:rPr>
            </w:pPr>
            <w:r>
              <w:rPr>
                <w:color w:val="0000FF"/>
                <w:sz w:val="24"/>
                <w:szCs w:val="24"/>
              </w:rPr>
              <w:t>At the end of the game the players balance should be 5</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B62D24">
            <w:pPr>
              <w:pStyle w:val="bp"/>
              <w:rPr>
                <w:b/>
                <w:bCs/>
                <w:color w:val="FF0000"/>
                <w:sz w:val="24"/>
              </w:rPr>
            </w:pPr>
            <w:r>
              <w:rPr>
                <w:b/>
                <w:bCs/>
                <w:color w:val="FF0000"/>
                <w:sz w:val="24"/>
              </w:rPr>
              <w:t>Because the game terminates if the players balance is 200, the only way to see the bug is to keep playing until the game has terminated on the balance of 5. A pass for the test will indicate that the bug does actually exist</w:t>
            </w: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907BB8" w:rsidP="00362280">
            <w:pPr>
              <w:pStyle w:val="proc"/>
              <w:numPr>
                <w:ilvl w:val="0"/>
                <w:numId w:val="0"/>
              </w:numPr>
              <w:rPr>
                <w:sz w:val="24"/>
              </w:rPr>
            </w:pPr>
            <w:r>
              <w:rPr>
                <w:sz w:val="24"/>
              </w:rPr>
              <w:t>Check the players balance once the game has finished</w:t>
            </w:r>
          </w:p>
        </w:tc>
        <w:tc>
          <w:tcPr>
            <w:tcW w:w="5596" w:type="dxa"/>
          </w:tcPr>
          <w:p w:rsidR="00DF1585" w:rsidRDefault="00907BB8" w:rsidP="0093488F">
            <w:pPr>
              <w:pStyle w:val="bp"/>
              <w:rPr>
                <w:sz w:val="24"/>
              </w:rPr>
            </w:pPr>
            <w:r>
              <w:rPr>
                <w:sz w:val="24"/>
              </w:rPr>
              <w:t>The players balance should be 5</w:t>
            </w:r>
          </w:p>
        </w:tc>
        <w:tc>
          <w:tcPr>
            <w:tcW w:w="714" w:type="dxa"/>
          </w:tcPr>
          <w:p w:rsidR="00DF1585" w:rsidRDefault="005F0C1D"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80A9A" w:rsidRDefault="005F0C1D" w:rsidP="005F0C1D">
      <w:pPr>
        <w:pStyle w:val="Heading1"/>
      </w:pPr>
      <w:r>
        <w:t>Test Result</w:t>
      </w:r>
    </w:p>
    <w:p w:rsidR="005F0C1D" w:rsidRDefault="005F0C1D" w:rsidP="005F0C1D">
      <w:pPr>
        <w:pStyle w:val="Subtitle"/>
      </w:pPr>
      <w:r>
        <w:t>Output from Game</w:t>
      </w:r>
    </w:p>
    <w:p w:rsidR="005F0C1D" w:rsidRDefault="005F0C1D" w:rsidP="005F0C1D">
      <w:r>
        <w:t>Turn 114: Fred bet 5 on HEART</w:t>
      </w:r>
    </w:p>
    <w:p w:rsidR="005F0C1D" w:rsidRDefault="005F0C1D" w:rsidP="005F0C1D">
      <w:r>
        <w:t>Rolled DIAMOND, DIAMOND, DIAMOND</w:t>
      </w:r>
    </w:p>
    <w:p w:rsidR="005F0C1D" w:rsidRDefault="005F0C1D" w:rsidP="005F0C1D">
      <w:r>
        <w:t>Fred lost, balance now 10</w:t>
      </w:r>
    </w:p>
    <w:p w:rsidR="005F0C1D" w:rsidRDefault="005F0C1D" w:rsidP="005F0C1D"/>
    <w:p w:rsidR="005F0C1D" w:rsidRDefault="005F0C1D" w:rsidP="005F0C1D">
      <w:r>
        <w:t>Turn 115: Fred bet 5 on HEART</w:t>
      </w:r>
    </w:p>
    <w:p w:rsidR="005F0C1D" w:rsidRDefault="005F0C1D" w:rsidP="005F0C1D">
      <w:r>
        <w:t>Rolled DIAMOND, DIAMOND, DIAMOND</w:t>
      </w:r>
    </w:p>
    <w:p w:rsidR="005F0C1D" w:rsidRDefault="005F0C1D" w:rsidP="005F0C1D">
      <w:r>
        <w:t>Fred lost, balance now 5</w:t>
      </w:r>
    </w:p>
    <w:p w:rsidR="005F0C1D" w:rsidRDefault="005F0C1D" w:rsidP="005F0C1D"/>
    <w:p w:rsidR="005F0C1D" w:rsidRDefault="005F0C1D" w:rsidP="005F0C1D">
      <w:r>
        <w:t xml:space="preserve">115 </w:t>
      </w:r>
      <w:proofErr w:type="gramStart"/>
      <w:r>
        <w:t>turns</w:t>
      </w:r>
      <w:proofErr w:type="gramEnd"/>
      <w:r>
        <w:t xml:space="preserve"> later.</w:t>
      </w:r>
    </w:p>
    <w:p w:rsidR="005F0C1D" w:rsidRDefault="005F0C1D" w:rsidP="005F0C1D">
      <w:r>
        <w:t>End Game 99: Fred now has balance 5</w:t>
      </w:r>
    </w:p>
    <w:p w:rsidR="005F0C1D" w:rsidRDefault="005F0C1D" w:rsidP="005F0C1D"/>
    <w:p w:rsidR="005F0C1D" w:rsidRDefault="005F0C1D" w:rsidP="005F0C1D">
      <w:r>
        <w:t>Win count = 1674, Lose Count = 6567, 0.20</w:t>
      </w:r>
    </w:p>
    <w:p w:rsidR="005F0C1D" w:rsidRDefault="005F0C1D" w:rsidP="005F0C1D"/>
    <w:p w:rsidR="005F0C1D" w:rsidRPr="005F0C1D" w:rsidRDefault="005F0C1D" w:rsidP="005F0C1D">
      <w:pPr>
        <w:pStyle w:val="Subtitle"/>
      </w:pPr>
      <w:r>
        <w:t>Diagnose</w:t>
      </w:r>
    </w:p>
    <w:p w:rsidR="0004651B" w:rsidRDefault="005F0C1D" w:rsidP="00374830">
      <w:pPr>
        <w:pStyle w:val="bp"/>
        <w:spacing w:before="0" w:after="0"/>
      </w:pPr>
      <w:r>
        <w:t xml:space="preserve">From the above output we can see that the game is terminating </w:t>
      </w:r>
      <w:proofErr w:type="gramStart"/>
      <w:r>
        <w:t>to</w:t>
      </w:r>
      <w:proofErr w:type="gramEnd"/>
      <w:r>
        <w:t xml:space="preserve"> early. The game appears to be </w:t>
      </w:r>
      <w:r w:rsidR="006A4D01">
        <w:t>stopping</w:t>
      </w:r>
      <w:r>
        <w:t xml:space="preserve"> </w:t>
      </w:r>
      <w:bookmarkStart w:id="0" w:name="_GoBack"/>
      <w:bookmarkEnd w:id="0"/>
      <w:r>
        <w:t>once the players balance is 5 and not 0. This seems to indicate that the termination code is off, and is terminating on limit +bet amount (0+5)</w:t>
      </w: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7A2" w:rsidRDefault="000137A2">
      <w:r>
        <w:separator/>
      </w:r>
    </w:p>
  </w:endnote>
  <w:endnote w:type="continuationSeparator" w:id="0">
    <w:p w:rsidR="000137A2" w:rsidRDefault="00013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6A4D0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A4D01">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7A2" w:rsidRDefault="000137A2">
      <w:r>
        <w:separator/>
      </w:r>
    </w:p>
  </w:footnote>
  <w:footnote w:type="continuationSeparator" w:id="0">
    <w:p w:rsidR="000137A2" w:rsidRDefault="00013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C9C" w:rsidRDefault="007C4C9C" w:rsidP="007C4C9C">
    <w:pPr>
      <w:pStyle w:val="Header"/>
      <w:jc w:val="center"/>
      <w:rPr>
        <w:sz w:val="28"/>
      </w:rPr>
    </w:pPr>
    <w:r>
      <w:rPr>
        <w:sz w:val="28"/>
      </w:rPr>
      <w:t>B</w:t>
    </w:r>
    <w:r>
      <w:rPr>
        <w:sz w:val="28"/>
      </w:rPr>
      <w:t>ug 2</w:t>
    </w:r>
    <w:r>
      <w:rPr>
        <w:sz w:val="28"/>
      </w:rPr>
      <w:t xml:space="preserve"> – </w:t>
    </w:r>
    <w:r>
      <w:rPr>
        <w:sz w:val="28"/>
      </w:rPr>
      <w:t>Game terminates before the bet limit is reached</w:t>
    </w:r>
  </w:p>
  <w:p w:rsidR="007C4C9C" w:rsidRDefault="007C4C9C" w:rsidP="007C4C9C">
    <w:pPr>
      <w:pStyle w:val="Header"/>
      <w:jc w:val="center"/>
      <w:rPr>
        <w:sz w:val="28"/>
      </w:rPr>
    </w:pPr>
    <w:r>
      <w:rPr>
        <w:sz w:val="28"/>
      </w:rPr>
      <w:t>Debug Log</w:t>
    </w:r>
  </w:p>
  <w:p w:rsidR="007C4C9C" w:rsidRDefault="007C4C9C" w:rsidP="007C4C9C">
    <w:pPr>
      <w:pStyle w:val="Header"/>
      <w:jc w:val="center"/>
      <w:rPr>
        <w:sz w:val="28"/>
      </w:rPr>
    </w:pPr>
  </w:p>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137A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55DAE"/>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C1D"/>
    <w:rsid w:val="005F0EB8"/>
    <w:rsid w:val="00604AE4"/>
    <w:rsid w:val="00620950"/>
    <w:rsid w:val="00635CE7"/>
    <w:rsid w:val="00683635"/>
    <w:rsid w:val="006A4D01"/>
    <w:rsid w:val="006B5D41"/>
    <w:rsid w:val="006D4DE0"/>
    <w:rsid w:val="00702D6A"/>
    <w:rsid w:val="00720507"/>
    <w:rsid w:val="007275A3"/>
    <w:rsid w:val="0074307D"/>
    <w:rsid w:val="00750D4A"/>
    <w:rsid w:val="00752B41"/>
    <w:rsid w:val="00756932"/>
    <w:rsid w:val="007606FF"/>
    <w:rsid w:val="00772DAC"/>
    <w:rsid w:val="00780A9A"/>
    <w:rsid w:val="00796CD4"/>
    <w:rsid w:val="007C0EA0"/>
    <w:rsid w:val="007C41CD"/>
    <w:rsid w:val="007C4C9C"/>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62D24"/>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00A"/>
    <w:rsid w:val="00EF0DE2"/>
    <w:rsid w:val="00EF2C19"/>
    <w:rsid w:val="00F01165"/>
    <w:rsid w:val="00F30EEB"/>
    <w:rsid w:val="00F45076"/>
    <w:rsid w:val="00F6298E"/>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erChar">
    <w:name w:val="Header Char"/>
    <w:basedOn w:val="DefaultParagraphFont"/>
    <w:link w:val="Header"/>
    <w:rsid w:val="007C4C9C"/>
    <w:rPr>
      <w:lang w:val="en-US" w:eastAsia="en-US"/>
    </w:rPr>
  </w:style>
  <w:style w:type="paragraph" w:styleId="Subtitle">
    <w:name w:val="Subtitle"/>
    <w:basedOn w:val="Normal"/>
    <w:next w:val="Normal"/>
    <w:link w:val="SubtitleChar"/>
    <w:qFormat/>
    <w:rsid w:val="005F0C1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5F0C1D"/>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11</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8</cp:revision>
  <cp:lastPrinted>2003-10-05T22:49:00Z</cp:lastPrinted>
  <dcterms:created xsi:type="dcterms:W3CDTF">2015-10-17T06:47:00Z</dcterms:created>
  <dcterms:modified xsi:type="dcterms:W3CDTF">2015-10-18T00:52:00Z</dcterms:modified>
</cp:coreProperties>
</file>